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7"/>
        <w:gridCol w:w="641"/>
        <w:gridCol w:w="2070"/>
        <w:gridCol w:w="1440"/>
        <w:gridCol w:w="236"/>
        <w:gridCol w:w="1294"/>
        <w:gridCol w:w="90"/>
        <w:gridCol w:w="1260"/>
        <w:gridCol w:w="90"/>
        <w:gridCol w:w="1530"/>
      </w:tblGrid>
      <w:tr w:rsidR="00835795" w14:paraId="1406D189" w14:textId="77777777" w:rsidTr="004C17DB">
        <w:trPr>
          <w:trHeight w:val="336"/>
        </w:trPr>
        <w:tc>
          <w:tcPr>
            <w:tcW w:w="4698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440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530" w:type="dxa"/>
            <w:gridSpan w:val="2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1350" w:type="dxa"/>
            <w:gridSpan w:val="2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620" w:type="dxa"/>
            <w:gridSpan w:val="2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4C17DB">
        <w:trPr>
          <w:trHeight w:val="1447"/>
        </w:trPr>
        <w:tc>
          <w:tcPr>
            <w:tcW w:w="1987" w:type="dxa"/>
            <w:shd w:val="pct10" w:color="auto" w:fill="auto"/>
          </w:tcPr>
          <w:p w14:paraId="64A13A4D" w14:textId="5EEE93C7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 xml:space="preserve">Team </w:t>
            </w:r>
            <w:r w:rsidRPr="009A3BD6">
              <w:rPr>
                <w:b/>
                <w:sz w:val="40"/>
                <w:u w:val="single"/>
              </w:rPr>
              <w:t>_</w:t>
            </w:r>
            <w:r w:rsidR="00BA059A">
              <w:rPr>
                <w:b/>
                <w:sz w:val="40"/>
                <w:u w:val="single"/>
              </w:rPr>
              <w:t>64</w:t>
            </w:r>
            <w:r w:rsidR="009A3BD6" w:rsidRPr="009A3BD6">
              <w:rPr>
                <w:b/>
                <w:sz w:val="40"/>
                <w:u w:val="single"/>
              </w:rPr>
              <w:t xml:space="preserve"> </w:t>
            </w:r>
          </w:p>
        </w:tc>
        <w:tc>
          <w:tcPr>
            <w:tcW w:w="4151" w:type="dxa"/>
            <w:gridSpan w:val="3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11DF7C5A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</w:t>
            </w:r>
            <w:r w:rsidR="00363FA8">
              <w:rPr>
                <w:b/>
                <w:sz w:val="36"/>
                <w:szCs w:val="36"/>
              </w:rPr>
              <w:t xml:space="preserve"> 01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362BD2C9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</w:t>
            </w:r>
            <w:r w:rsidR="00A31D76">
              <w:rPr>
                <w:b/>
                <w:sz w:val="24"/>
              </w:rPr>
              <w:t>February 19</w:t>
            </w:r>
            <w:r w:rsidR="00363FA8" w:rsidRPr="00363FA8">
              <w:rPr>
                <w:b/>
                <w:sz w:val="24"/>
              </w:rPr>
              <w:t>, 2025</w:t>
            </w:r>
            <w:r>
              <w:rPr>
                <w:b/>
                <w:sz w:val="24"/>
              </w:rPr>
              <w:t xml:space="preserve">                                                Time:</w:t>
            </w:r>
            <w:r w:rsidR="00363FA8">
              <w:rPr>
                <w:b/>
                <w:sz w:val="24"/>
              </w:rPr>
              <w:t xml:space="preserve"> </w:t>
            </w:r>
            <w:r w:rsidR="00A31D76">
              <w:rPr>
                <w:b/>
                <w:sz w:val="24"/>
              </w:rPr>
              <w:t>5:3</w:t>
            </w:r>
            <w:r w:rsidR="00363FA8" w:rsidRPr="00363FA8">
              <w:rPr>
                <w:b/>
                <w:sz w:val="24"/>
              </w:rPr>
              <w:t>0 PM EST</w:t>
            </w:r>
          </w:p>
          <w:p w14:paraId="6B870BB2" w14:textId="6064E3EB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363FA8">
              <w:rPr>
                <w:b/>
                <w:sz w:val="24"/>
              </w:rPr>
              <w:t xml:space="preserve"> </w:t>
            </w:r>
            <w:r w:rsidR="00363FA8" w:rsidRPr="00363FA8">
              <w:rPr>
                <w:b/>
                <w:sz w:val="24"/>
              </w:rPr>
              <w:t>Online</w:t>
            </w:r>
            <w:r w:rsidR="00363FA8">
              <w:rPr>
                <w:b/>
                <w:sz w:val="24"/>
              </w:rPr>
              <w:t xml:space="preserve"> (Zoom)</w:t>
            </w:r>
          </w:p>
        </w:tc>
        <w:tc>
          <w:tcPr>
            <w:tcW w:w="236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384" w:type="dxa"/>
            <w:gridSpan w:val="2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350" w:type="dxa"/>
            <w:gridSpan w:val="2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53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4C17DB">
        <w:trPr>
          <w:trHeight w:val="137"/>
        </w:trPr>
        <w:tc>
          <w:tcPr>
            <w:tcW w:w="4698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440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530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1350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620" w:type="dxa"/>
            <w:gridSpan w:val="2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4C17DB">
        <w:trPr>
          <w:trHeight w:val="465"/>
        </w:trPr>
        <w:tc>
          <w:tcPr>
            <w:tcW w:w="4698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440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530" w:type="dxa"/>
            <w:gridSpan w:val="2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1350" w:type="dxa"/>
            <w:gridSpan w:val="2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620" w:type="dxa"/>
            <w:gridSpan w:val="2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4C17DB">
        <w:trPr>
          <w:trHeight w:val="981"/>
        </w:trPr>
        <w:tc>
          <w:tcPr>
            <w:tcW w:w="1987" w:type="dxa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1E41E8EA" w14:textId="77777777" w:rsidR="00CE2FD2" w:rsidRDefault="00CE2FD2"/>
          <w:p w14:paraId="192D8DF5" w14:textId="77777777" w:rsidR="00CE2FD2" w:rsidRDefault="00CE2FD2"/>
          <w:p w14:paraId="6B972CC0" w14:textId="77777777" w:rsidR="00CE2FD2" w:rsidRDefault="00CE2FD2"/>
          <w:p w14:paraId="5FE3E8B0" w14:textId="77777777" w:rsidR="00A346F1" w:rsidRDefault="00A346F1"/>
          <w:p w14:paraId="42A0B6FA" w14:textId="77777777" w:rsidR="00A31D76" w:rsidRDefault="00A31D76"/>
          <w:p w14:paraId="36C884D3" w14:textId="77777777" w:rsidR="00A31D76" w:rsidRDefault="00A31D76"/>
          <w:p w14:paraId="1A2C4FC8" w14:textId="77777777" w:rsidR="00A31D76" w:rsidRDefault="00A31D76"/>
          <w:p w14:paraId="5BE16A29" w14:textId="0A5D4152" w:rsidR="00352D14" w:rsidRDefault="00352D14">
            <w:r>
              <w:t xml:space="preserve">Non-attendees: </w:t>
            </w:r>
          </w:p>
        </w:tc>
        <w:tc>
          <w:tcPr>
            <w:tcW w:w="2711" w:type="dxa"/>
            <w:gridSpan w:val="2"/>
          </w:tcPr>
          <w:p w14:paraId="51B1C1A0" w14:textId="77777777" w:rsidR="00A31D76" w:rsidRDefault="00A31D76" w:rsidP="00A31D76">
            <w:pPr>
              <w:pStyle w:val="Standard1"/>
            </w:pPr>
            <w:r>
              <w:t>Prem Patel (Team Lead)</w:t>
            </w:r>
          </w:p>
          <w:p w14:paraId="2B5DF875" w14:textId="77777777" w:rsidR="00A31D76" w:rsidRDefault="00A31D76" w:rsidP="00A31D76">
            <w:pPr>
              <w:pStyle w:val="Standard1"/>
            </w:pPr>
          </w:p>
          <w:p w14:paraId="4F117878" w14:textId="77777777" w:rsidR="00A31D76" w:rsidRDefault="00A31D76" w:rsidP="00A31D76">
            <w:pPr>
              <w:pStyle w:val="Standard1"/>
            </w:pPr>
            <w:r>
              <w:t>Aditya Suri (Technical Lead)</w:t>
            </w:r>
          </w:p>
          <w:p w14:paraId="6C4776DF" w14:textId="77777777" w:rsidR="00A31D76" w:rsidRDefault="00A31D76" w:rsidP="00A31D76">
            <w:pPr>
              <w:pStyle w:val="Standard1"/>
            </w:pPr>
          </w:p>
          <w:p w14:paraId="0CA83CB4" w14:textId="77777777" w:rsidR="00A31D76" w:rsidRDefault="00A31D76" w:rsidP="00A31D76">
            <w:pPr>
              <w:pStyle w:val="Standard1"/>
            </w:pPr>
            <w:r>
              <w:t>Karan Parmar (QA Lead)</w:t>
            </w:r>
          </w:p>
          <w:p w14:paraId="2D2D8A40" w14:textId="77777777" w:rsidR="00A31D76" w:rsidRDefault="00A31D76" w:rsidP="00A31D76">
            <w:pPr>
              <w:pStyle w:val="Standard1"/>
            </w:pPr>
          </w:p>
          <w:p w14:paraId="532BCCD4" w14:textId="471D9051" w:rsidR="00352D14" w:rsidRDefault="00A31D76" w:rsidP="00A31D76">
            <w:pPr>
              <w:pStyle w:val="Standard1"/>
            </w:pPr>
            <w:r>
              <w:t>Imran Badery (Stakeholder Liaison)</w:t>
            </w:r>
          </w:p>
          <w:p w14:paraId="54AE147B" w14:textId="77777777" w:rsidR="00352D14" w:rsidRDefault="00352D14" w:rsidP="00275E67">
            <w:pPr>
              <w:pStyle w:val="Standard1"/>
            </w:pPr>
          </w:p>
          <w:p w14:paraId="0A90D674" w14:textId="0762E749" w:rsidR="00352D14" w:rsidRDefault="00CE2FD2" w:rsidP="00352D14">
            <w:pPr>
              <w:pStyle w:val="Standard1"/>
            </w:pPr>
            <w:r>
              <w:t>None</w:t>
            </w:r>
          </w:p>
        </w:tc>
        <w:tc>
          <w:tcPr>
            <w:tcW w:w="1440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530" w:type="dxa"/>
            <w:gridSpan w:val="2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1350" w:type="dxa"/>
            <w:gridSpan w:val="2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620" w:type="dxa"/>
            <w:gridSpan w:val="2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4C17DB">
        <w:trPr>
          <w:trHeight w:val="68"/>
        </w:trPr>
        <w:tc>
          <w:tcPr>
            <w:tcW w:w="4698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440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530" w:type="dxa"/>
            <w:gridSpan w:val="2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1350" w:type="dxa"/>
            <w:gridSpan w:val="2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620" w:type="dxa"/>
            <w:gridSpan w:val="2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4C17DB">
        <w:trPr>
          <w:trHeight w:val="711"/>
        </w:trPr>
        <w:tc>
          <w:tcPr>
            <w:tcW w:w="4698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53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068792D0" w:rsidR="00835795" w:rsidRDefault="004C17DB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2350EAED" w:rsidR="00835795" w:rsidRDefault="004C17DB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342E2AA4" w:rsidR="00835795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66950B07" w:rsidR="00835795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4B33D275" w:rsidR="00835795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6A55864" w:rsidR="00835795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% DONE TILL DATE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DC893C9" w:rsidR="001E72D9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6686D16B" w:rsidR="001E72D9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36D1D9D9" w:rsidR="00835795" w:rsidRPr="00285969" w:rsidRDefault="004C17DB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1C13E4" w:rsidRPr="001C13E4" w14:paraId="4F894821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DD1B9E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Review of previous meeting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797256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All Members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24237C" w14:textId="7667E79F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02/19</w:t>
            </w:r>
            <w:r w:rsidR="001C13E4" w:rsidRPr="001C13E4">
              <w:rPr>
                <w:b/>
              </w:rPr>
              <w:t>/2025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22883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Completed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88E29C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100%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6A5D48" w14:textId="5EB13565" w:rsidR="001C13E4" w:rsidRPr="001C13E4" w:rsidRDefault="008A143C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02/</w:t>
            </w:r>
            <w:r w:rsidR="001C13E4" w:rsidRPr="001C13E4">
              <w:rPr>
                <w:b/>
              </w:rPr>
              <w:t>1</w:t>
            </w:r>
            <w:r w:rsidR="006210B1">
              <w:rPr>
                <w:b/>
              </w:rPr>
              <w:t>9</w:t>
            </w:r>
            <w:r w:rsidR="001C13E4" w:rsidRPr="001C13E4">
              <w:rPr>
                <w:b/>
              </w:rPr>
              <w:t>/2025</w:t>
            </w:r>
          </w:p>
        </w:tc>
      </w:tr>
      <w:tr w:rsidR="001C13E4" w:rsidRPr="001C13E4" w14:paraId="772C7330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3C68A" w14:textId="0B62EC95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Discussion on system architecture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F496DD" w14:textId="0EE63422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Aditya Suri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4C8A82" w14:textId="7409F4C6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02/27</w:t>
            </w:r>
            <w:r w:rsidR="001C13E4" w:rsidRPr="001C13E4">
              <w:rPr>
                <w:b/>
              </w:rPr>
              <w:t>/2025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6A5820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In Progress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C36E43" w14:textId="6A19E5DD" w:rsidR="001C13E4" w:rsidRPr="001C13E4" w:rsidRDefault="008A143C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5</w:t>
            </w:r>
            <w:r w:rsidR="006210B1">
              <w:rPr>
                <w:b/>
              </w:rPr>
              <w:t>0</w:t>
            </w:r>
            <w:r w:rsidR="001C13E4" w:rsidRPr="001C13E4">
              <w:rPr>
                <w:b/>
              </w:rPr>
              <w:t>%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9C160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TBD</w:t>
            </w:r>
          </w:p>
        </w:tc>
      </w:tr>
      <w:tr w:rsidR="001C13E4" w:rsidRPr="001C13E4" w14:paraId="3AEEC9E0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933AD0" w14:textId="6B4690EE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Review of supplier integration module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4403C5" w14:textId="4B6E08BF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Prem Patel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17DF9" w14:textId="1B2E3373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03/03</w:t>
            </w:r>
            <w:r w:rsidR="001C13E4" w:rsidRPr="001C13E4">
              <w:rPr>
                <w:b/>
              </w:rPr>
              <w:t>/2025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5A9865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In Progress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95137D" w14:textId="4F48E1A5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30</w:t>
            </w:r>
            <w:r w:rsidR="001C13E4" w:rsidRPr="001C13E4">
              <w:rPr>
                <w:b/>
              </w:rPr>
              <w:t>%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19701D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TBD</w:t>
            </w:r>
          </w:p>
        </w:tc>
      </w:tr>
      <w:tr w:rsidR="001C13E4" w:rsidRPr="001C13E4" w14:paraId="563C336D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C5C5D" w14:textId="7F2DF39B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Update on predictive analytics implementation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B00CB6" w14:textId="6661B869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Karan Parmar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E4936A" w14:textId="078FD3C2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03/</w:t>
            </w:r>
            <w:r w:rsidR="00E4632A">
              <w:rPr>
                <w:b/>
              </w:rPr>
              <w:t>0</w:t>
            </w:r>
            <w:r>
              <w:rPr>
                <w:b/>
              </w:rPr>
              <w:t>5</w:t>
            </w:r>
            <w:r w:rsidR="001C13E4" w:rsidRPr="001C13E4">
              <w:rPr>
                <w:b/>
              </w:rPr>
              <w:t>/2025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F7EF32" w14:textId="2F2BCB70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Not Started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A03904" w14:textId="5E77AE7D" w:rsidR="001C13E4" w:rsidRPr="001C13E4" w:rsidRDefault="00E4632A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2</w:t>
            </w:r>
            <w:r w:rsidR="001C13E4" w:rsidRPr="001C13E4">
              <w:rPr>
                <w:b/>
              </w:rPr>
              <w:t>0%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B82A52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TBD</w:t>
            </w:r>
          </w:p>
        </w:tc>
      </w:tr>
      <w:tr w:rsidR="001C13E4" w:rsidRPr="001C13E4" w14:paraId="2BB534F7" w14:textId="77777777" w:rsidTr="004C17DB">
        <w:trPr>
          <w:trHeight w:val="615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6C1568" w14:textId="5CB10C2F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Security and role-based access discussion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7DE16B" w14:textId="279BC724" w:rsidR="001C13E4" w:rsidRPr="001C13E4" w:rsidRDefault="006210B1" w:rsidP="001C13E4">
            <w:pPr>
              <w:pStyle w:val="Standard1"/>
              <w:rPr>
                <w:b/>
              </w:rPr>
            </w:pPr>
            <w:r w:rsidRPr="006210B1">
              <w:rPr>
                <w:b/>
              </w:rPr>
              <w:t>Imran Badery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3D86E8" w14:textId="79F13E6A" w:rsidR="001C13E4" w:rsidRPr="001C13E4" w:rsidRDefault="006210B1" w:rsidP="001C13E4">
            <w:pPr>
              <w:pStyle w:val="Standard1"/>
              <w:rPr>
                <w:b/>
              </w:rPr>
            </w:pPr>
            <w:r>
              <w:rPr>
                <w:b/>
              </w:rPr>
              <w:t>03/06</w:t>
            </w:r>
            <w:r w:rsidR="001C13E4" w:rsidRPr="001C13E4">
              <w:rPr>
                <w:b/>
              </w:rPr>
              <w:t>/2025</w:t>
            </w: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6D6598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Not Started</w:t>
            </w: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DF66F6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0%</w:t>
            </w: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7DD731" w14:textId="77777777" w:rsidR="001C13E4" w:rsidRPr="001C13E4" w:rsidRDefault="001C13E4" w:rsidP="001C13E4">
            <w:pPr>
              <w:pStyle w:val="Standard1"/>
              <w:rPr>
                <w:b/>
              </w:rPr>
            </w:pPr>
            <w:r w:rsidRPr="001C13E4">
              <w:rPr>
                <w:b/>
              </w:rPr>
              <w:t>TBD</w:t>
            </w:r>
          </w:p>
        </w:tc>
      </w:tr>
      <w:tr w:rsidR="001C13E4" w14:paraId="3C98AE7B" w14:textId="77777777" w:rsidTr="004C17DB">
        <w:trPr>
          <w:trHeight w:val="1992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E1BA87" w14:textId="77777777" w:rsidR="001C13E4" w:rsidRDefault="001C13E4" w:rsidP="00F44F3A">
            <w:pPr>
              <w:pStyle w:val="Standard1"/>
              <w:spacing w:before="120" w:after="120"/>
            </w:pP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D8829" w14:textId="77777777" w:rsidR="001C13E4" w:rsidRDefault="001C13E4" w:rsidP="00F44F3A">
            <w:pPr>
              <w:pStyle w:val="Standard1"/>
              <w:spacing w:before="120" w:after="120"/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1D72CB" w14:textId="77777777" w:rsidR="001C13E4" w:rsidRDefault="001C13E4" w:rsidP="00F44F3A">
            <w:pPr>
              <w:pStyle w:val="Standard1"/>
              <w:spacing w:before="120" w:after="120"/>
            </w:pP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C9D727" w14:textId="77777777" w:rsidR="001C13E4" w:rsidRDefault="001C13E4" w:rsidP="00F44F3A">
            <w:pPr>
              <w:pStyle w:val="Standard1"/>
              <w:spacing w:before="120" w:after="120"/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4F9AF5" w14:textId="77777777" w:rsidR="001C13E4" w:rsidRDefault="001C13E4" w:rsidP="00F44F3A">
            <w:pPr>
              <w:pStyle w:val="Standard1"/>
              <w:spacing w:before="120" w:after="120"/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F86DCB" w14:textId="77777777" w:rsidR="001C13E4" w:rsidRDefault="001C13E4" w:rsidP="00F44F3A">
            <w:pPr>
              <w:pStyle w:val="Standard1"/>
              <w:spacing w:before="120" w:after="120"/>
            </w:pPr>
          </w:p>
        </w:tc>
      </w:tr>
      <w:tr w:rsidR="00835795" w14:paraId="7C556102" w14:textId="77777777" w:rsidTr="004C17DB">
        <w:trPr>
          <w:trHeight w:val="1992"/>
        </w:trPr>
        <w:tc>
          <w:tcPr>
            <w:tcW w:w="262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835795" w:rsidRPr="004C17DB" w:rsidRDefault="00835795" w:rsidP="00F44F3A">
            <w:pPr>
              <w:pStyle w:val="Standard1"/>
              <w:spacing w:before="120" w:after="120"/>
              <w:rPr>
                <w:b/>
              </w:rPr>
            </w:pPr>
            <w:r w:rsidRPr="004C17DB">
              <w:rPr>
                <w:b/>
              </w:rPr>
              <w:lastRenderedPageBreak/>
              <w:t>Next meeting date</w:t>
            </w:r>
          </w:p>
        </w:tc>
        <w:tc>
          <w:tcPr>
            <w:tcW w:w="20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64B9D58E" w:rsidR="00835795" w:rsidRDefault="00835795" w:rsidP="00F44F3A">
            <w:pPr>
              <w:pStyle w:val="Standard1"/>
              <w:spacing w:before="120" w:after="120"/>
            </w:pPr>
            <w:r>
              <w:t>Date:</w:t>
            </w:r>
            <w:r w:rsidR="001C13E4">
              <w:t xml:space="preserve"> </w:t>
            </w:r>
            <w:r w:rsidR="006210B1">
              <w:t>March 05</w:t>
            </w:r>
            <w:r w:rsidR="001C13E4" w:rsidRPr="001C13E4">
              <w:t xml:space="preserve">, 2025                                                </w:t>
            </w:r>
          </w:p>
          <w:p w14:paraId="1D30F721" w14:textId="707487EF" w:rsidR="00835795" w:rsidRDefault="00835795" w:rsidP="00F44F3A">
            <w:pPr>
              <w:pStyle w:val="Standard1"/>
              <w:spacing w:before="120" w:after="120"/>
            </w:pPr>
            <w:r>
              <w:t xml:space="preserve">Time: </w:t>
            </w:r>
            <w:r w:rsidR="006210B1">
              <w:t>5:3</w:t>
            </w:r>
            <w:r w:rsidR="001C13E4" w:rsidRPr="001C13E4">
              <w:t>0 PM EST</w:t>
            </w:r>
          </w:p>
          <w:p w14:paraId="7A857FC8" w14:textId="09759AF5" w:rsidR="00835795" w:rsidRDefault="00835795" w:rsidP="00F44F3A">
            <w:pPr>
              <w:pStyle w:val="Standard1"/>
              <w:spacing w:before="120" w:after="120"/>
            </w:pPr>
            <w:r>
              <w:t>Location:</w:t>
            </w:r>
            <w:r w:rsidR="001C13E4">
              <w:t xml:space="preserve"> Online (Zoom)</w:t>
            </w:r>
          </w:p>
          <w:p w14:paraId="627B1EE0" w14:textId="2F8B821D" w:rsidR="001C13E4" w:rsidRDefault="001C13E4" w:rsidP="001C13E4">
            <w:pPr>
              <w:pStyle w:val="Standard1"/>
              <w:spacing w:before="120" w:after="120"/>
            </w:pPr>
            <w:r>
              <w:t>Agenda:</w:t>
            </w:r>
          </w:p>
          <w:p w14:paraId="1A07D2AE" w14:textId="2288123A" w:rsidR="006210B1" w:rsidRDefault="006210B1" w:rsidP="006210B1">
            <w:pPr>
              <w:pStyle w:val="Standard1"/>
              <w:numPr>
                <w:ilvl w:val="0"/>
                <w:numId w:val="4"/>
              </w:numPr>
              <w:spacing w:before="120" w:after="120"/>
            </w:pPr>
            <w:r>
              <w:t>Review of predictive analytics implementation</w:t>
            </w:r>
          </w:p>
          <w:p w14:paraId="1CE62C16" w14:textId="3EB4A095" w:rsidR="006210B1" w:rsidRDefault="006210B1" w:rsidP="006210B1">
            <w:pPr>
              <w:pStyle w:val="Standard1"/>
              <w:numPr>
                <w:ilvl w:val="0"/>
                <w:numId w:val="4"/>
              </w:numPr>
              <w:spacing w:before="120" w:after="120"/>
            </w:pPr>
            <w:r>
              <w:t>Finalization of supplier integration module</w:t>
            </w:r>
          </w:p>
          <w:p w14:paraId="46F3AE9D" w14:textId="689C935F" w:rsidR="006210B1" w:rsidRDefault="006210B1" w:rsidP="006210B1">
            <w:pPr>
              <w:pStyle w:val="Standard1"/>
              <w:numPr>
                <w:ilvl w:val="0"/>
                <w:numId w:val="4"/>
              </w:numPr>
              <w:spacing w:before="120" w:after="120"/>
            </w:pPr>
            <w:r>
              <w:t>Security and role-based access updates</w:t>
            </w:r>
          </w:p>
          <w:p w14:paraId="48FC221E" w14:textId="77777777" w:rsidR="006210B1" w:rsidRDefault="006210B1" w:rsidP="006210B1">
            <w:pPr>
              <w:numPr>
                <w:ilvl w:val="0"/>
                <w:numId w:val="4"/>
              </w:numPr>
              <w:rPr>
                <w:b/>
                <w:lang w:val="en-GB"/>
              </w:rPr>
            </w:pPr>
            <w:r>
              <w:t>Testing and QA progress</w:t>
            </w:r>
          </w:p>
          <w:p w14:paraId="5748C64C" w14:textId="77777777" w:rsidR="006210B1" w:rsidRDefault="006210B1" w:rsidP="006210B1">
            <w:pPr>
              <w:rPr>
                <w:b/>
                <w:lang w:val="en-GB"/>
              </w:rPr>
            </w:pPr>
          </w:p>
          <w:p w14:paraId="5B870B9A" w14:textId="0BB5C4BA" w:rsidR="00835795" w:rsidRDefault="00835795" w:rsidP="006210B1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20D7EAA9" w14:textId="1ECA689A" w:rsidR="001C13E4" w:rsidRDefault="001C13E4" w:rsidP="00782380">
            <w:pPr>
              <w:rPr>
                <w:lang w:val="en-GB"/>
              </w:rPr>
            </w:pPr>
            <w:r w:rsidRPr="001C13E4">
              <w:rPr>
                <w:lang w:val="en-GB"/>
              </w:rPr>
              <w:t xml:space="preserve">Team Member 1: </w:t>
            </w:r>
            <w:r w:rsidR="006210B1" w:rsidRPr="006210B1">
              <w:rPr>
                <w:lang w:val="en-GB"/>
              </w:rPr>
              <w:t>Prem Patel</w:t>
            </w:r>
          </w:p>
          <w:p w14:paraId="4530AB57" w14:textId="40D17257" w:rsidR="001C13E4" w:rsidRDefault="001C13E4" w:rsidP="00782380">
            <w:pPr>
              <w:rPr>
                <w:lang w:val="en-GB"/>
              </w:rPr>
            </w:pPr>
            <w:r w:rsidRPr="001C13E4">
              <w:rPr>
                <w:lang w:val="en-GB"/>
              </w:rPr>
              <w:t xml:space="preserve">Team Member 2: </w:t>
            </w:r>
            <w:r w:rsidR="006210B1" w:rsidRPr="006210B1">
              <w:rPr>
                <w:lang w:val="en-GB"/>
              </w:rPr>
              <w:t>Aditya Suri</w:t>
            </w:r>
          </w:p>
          <w:p w14:paraId="36F89978" w14:textId="037FCF6B" w:rsidR="001C13E4" w:rsidRDefault="001C13E4" w:rsidP="00782380">
            <w:pPr>
              <w:rPr>
                <w:lang w:val="en-GB"/>
              </w:rPr>
            </w:pPr>
            <w:r w:rsidRPr="001C13E4">
              <w:rPr>
                <w:lang w:val="en-GB"/>
              </w:rPr>
              <w:t xml:space="preserve">Team Member 3: </w:t>
            </w:r>
            <w:r w:rsidR="006210B1" w:rsidRPr="006210B1">
              <w:rPr>
                <w:lang w:val="en-GB"/>
              </w:rPr>
              <w:t>Karan Parmar</w:t>
            </w:r>
          </w:p>
          <w:p w14:paraId="07C551BE" w14:textId="46098FAA" w:rsidR="00835795" w:rsidRPr="0016291E" w:rsidRDefault="001C13E4" w:rsidP="006210B1">
            <w:pPr>
              <w:rPr>
                <w:lang w:val="en-GB"/>
              </w:rPr>
            </w:pPr>
            <w:r w:rsidRPr="001C13E4">
              <w:rPr>
                <w:lang w:val="en-GB"/>
              </w:rPr>
              <w:t xml:space="preserve">Team Member 4: </w:t>
            </w:r>
            <w:r w:rsidR="006210B1" w:rsidRPr="006210B1">
              <w:rPr>
                <w:lang w:val="en-GB"/>
              </w:rPr>
              <w:t>Imran Badery</w:t>
            </w: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53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35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835795" w:rsidRDefault="00835795" w:rsidP="00F44F3A">
            <w:pPr>
              <w:pStyle w:val="Standard1"/>
              <w:spacing w:before="120" w:after="120"/>
            </w:pPr>
          </w:p>
        </w:tc>
        <w:tc>
          <w:tcPr>
            <w:tcW w:w="1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835795" w:rsidRDefault="00835795" w:rsidP="00F44F3A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C50C2"/>
    <w:multiLevelType w:val="hybridMultilevel"/>
    <w:tmpl w:val="2C169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428082">
    <w:abstractNumId w:val="2"/>
  </w:num>
  <w:num w:numId="2" w16cid:durableId="593899554">
    <w:abstractNumId w:val="3"/>
  </w:num>
  <w:num w:numId="3" w16cid:durableId="388040024">
    <w:abstractNumId w:val="1"/>
  </w:num>
  <w:num w:numId="4" w16cid:durableId="178114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DEB"/>
    <w:rsid w:val="00056104"/>
    <w:rsid w:val="00062C8D"/>
    <w:rsid w:val="00073410"/>
    <w:rsid w:val="00087F03"/>
    <w:rsid w:val="000B5F56"/>
    <w:rsid w:val="000B66C5"/>
    <w:rsid w:val="000D29B9"/>
    <w:rsid w:val="000E1E0D"/>
    <w:rsid w:val="00120431"/>
    <w:rsid w:val="0012691A"/>
    <w:rsid w:val="00136D2C"/>
    <w:rsid w:val="0016291E"/>
    <w:rsid w:val="00187519"/>
    <w:rsid w:val="001B7575"/>
    <w:rsid w:val="001C13E4"/>
    <w:rsid w:val="001D01D2"/>
    <w:rsid w:val="001E72D9"/>
    <w:rsid w:val="00207F81"/>
    <w:rsid w:val="00232FAA"/>
    <w:rsid w:val="00245DEB"/>
    <w:rsid w:val="00255652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7406"/>
    <w:rsid w:val="00352D14"/>
    <w:rsid w:val="00363FA8"/>
    <w:rsid w:val="00386AD2"/>
    <w:rsid w:val="003D0276"/>
    <w:rsid w:val="003D2877"/>
    <w:rsid w:val="004070FC"/>
    <w:rsid w:val="00445966"/>
    <w:rsid w:val="00476EF0"/>
    <w:rsid w:val="004C17DB"/>
    <w:rsid w:val="004C7374"/>
    <w:rsid w:val="004E2405"/>
    <w:rsid w:val="00534F83"/>
    <w:rsid w:val="00564447"/>
    <w:rsid w:val="005C44D4"/>
    <w:rsid w:val="005E1580"/>
    <w:rsid w:val="005F3F0E"/>
    <w:rsid w:val="006210B1"/>
    <w:rsid w:val="006415C4"/>
    <w:rsid w:val="00641B79"/>
    <w:rsid w:val="006434AF"/>
    <w:rsid w:val="00657935"/>
    <w:rsid w:val="0066588B"/>
    <w:rsid w:val="00674881"/>
    <w:rsid w:val="0068006E"/>
    <w:rsid w:val="006C25AC"/>
    <w:rsid w:val="006F3CD5"/>
    <w:rsid w:val="00702DEC"/>
    <w:rsid w:val="0077361D"/>
    <w:rsid w:val="00782380"/>
    <w:rsid w:val="00783355"/>
    <w:rsid w:val="00795D8B"/>
    <w:rsid w:val="007C0B2F"/>
    <w:rsid w:val="007D7312"/>
    <w:rsid w:val="007E19F9"/>
    <w:rsid w:val="008029B4"/>
    <w:rsid w:val="00815FE8"/>
    <w:rsid w:val="00820F70"/>
    <w:rsid w:val="00835795"/>
    <w:rsid w:val="008A143C"/>
    <w:rsid w:val="008A7CFF"/>
    <w:rsid w:val="008C34CB"/>
    <w:rsid w:val="00914913"/>
    <w:rsid w:val="009A3BD6"/>
    <w:rsid w:val="009D7B44"/>
    <w:rsid w:val="009E187C"/>
    <w:rsid w:val="009E5D4F"/>
    <w:rsid w:val="00A12251"/>
    <w:rsid w:val="00A245F2"/>
    <w:rsid w:val="00A31D76"/>
    <w:rsid w:val="00A346F1"/>
    <w:rsid w:val="00A77DC2"/>
    <w:rsid w:val="00AA463B"/>
    <w:rsid w:val="00AC0DE2"/>
    <w:rsid w:val="00AD2CA9"/>
    <w:rsid w:val="00AD62D4"/>
    <w:rsid w:val="00B10DC2"/>
    <w:rsid w:val="00B357FB"/>
    <w:rsid w:val="00B526F9"/>
    <w:rsid w:val="00B849EF"/>
    <w:rsid w:val="00BA059A"/>
    <w:rsid w:val="00BA081D"/>
    <w:rsid w:val="00C267F1"/>
    <w:rsid w:val="00C354D5"/>
    <w:rsid w:val="00C641E4"/>
    <w:rsid w:val="00C73F96"/>
    <w:rsid w:val="00CD13BB"/>
    <w:rsid w:val="00CE2FD2"/>
    <w:rsid w:val="00D024A9"/>
    <w:rsid w:val="00D115B1"/>
    <w:rsid w:val="00D140B4"/>
    <w:rsid w:val="00D64A49"/>
    <w:rsid w:val="00D66AF9"/>
    <w:rsid w:val="00DA41A9"/>
    <w:rsid w:val="00DB269A"/>
    <w:rsid w:val="00DC6A63"/>
    <w:rsid w:val="00E36262"/>
    <w:rsid w:val="00E4632A"/>
    <w:rsid w:val="00E56424"/>
    <w:rsid w:val="00E65727"/>
    <w:rsid w:val="00E7789E"/>
    <w:rsid w:val="00E8133F"/>
    <w:rsid w:val="00EA25B9"/>
    <w:rsid w:val="00EB0AEB"/>
    <w:rsid w:val="00F07F96"/>
    <w:rsid w:val="00F44F3A"/>
    <w:rsid w:val="00F76EEE"/>
    <w:rsid w:val="00FC5253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</Template>
  <TotalTime>0</TotalTime>
  <Pages>2</Pages>
  <Words>197</Words>
  <Characters>1123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2025-02-23T21:54:00Z</dcterms:created>
  <dcterms:modified xsi:type="dcterms:W3CDTF">2025-02-23T21:54:00Z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